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850B" w14:textId="77777777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Group 01</w:t>
      </w:r>
    </w:p>
    <w:p w14:paraId="2846FF71" w14:textId="77777777" w:rsidR="00AA2652" w:rsidRDefault="001C54F0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Proposal: KOOLB</w:t>
      </w:r>
    </w:p>
    <w:p w14:paraId="46C2630C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Introduction</w:t>
      </w:r>
    </w:p>
    <w:p w14:paraId="2A5EAAC3" w14:textId="77777777" w:rsidR="00AA2652" w:rsidRDefault="001C54F0">
      <w:pPr>
        <w:rPr>
          <w:rFonts w:cs="Times New Roman"/>
          <w:szCs w:val="24"/>
          <w:lang w:eastAsia="en-US"/>
        </w:rPr>
      </w:pPr>
      <w:proofErr w:type="spellStart"/>
      <w:r>
        <w:rPr>
          <w:rFonts w:cs="Times New Roman"/>
          <w:szCs w:val="24"/>
          <w:shd w:val="clear" w:color="auto" w:fill="FFFFFF"/>
          <w:lang w:eastAsia="en-US"/>
        </w:rPr>
        <w:t>KoolB</w:t>
      </w:r>
      <w:proofErr w:type="spellEnd"/>
      <w:r>
        <w:rPr>
          <w:rFonts w:cs="Times New Roman"/>
          <w:szCs w:val="24"/>
          <w:shd w:val="clear" w:color="auto" w:fill="FFFFFF"/>
          <w:lang w:eastAsia="en-US"/>
        </w:rPr>
        <w:t xml:space="preserve"> is an online marketplace that links people who wish to rent out their houses with customers who need to stay in specified areas.</w:t>
      </w:r>
    </w:p>
    <w:p w14:paraId="0CC9C7CB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Target users and environments: </w:t>
      </w:r>
    </w:p>
    <w:p w14:paraId="34027F21" w14:textId="77777777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Platform: Flutter</w:t>
      </w:r>
    </w:p>
    <w:p w14:paraId="5ED3DA4C" w14:textId="2F2FC213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>- Environment: Android</w:t>
      </w:r>
      <w:r w:rsidR="00B71A58">
        <w:rPr>
          <w:rFonts w:cs="Times New Roman"/>
          <w:szCs w:val="24"/>
        </w:rPr>
        <w:t>, iOS, website (pending)</w:t>
      </w:r>
    </w:p>
    <w:p w14:paraId="27FAB06D" w14:textId="44CEBA86" w:rsidR="00B71A58" w:rsidRDefault="00B71A58">
      <w:pPr>
        <w:rPr>
          <w:rFonts w:cs="Times New Roman"/>
          <w:szCs w:val="24"/>
        </w:rPr>
      </w:pPr>
      <w:r>
        <w:rPr>
          <w:rFonts w:cs="Times New Roman"/>
          <w:szCs w:val="24"/>
        </w:rPr>
        <w:t>- Programming language: Dart</w:t>
      </w:r>
    </w:p>
    <w:p w14:paraId="49D67820" w14:textId="0E0C620C" w:rsidR="00B71A58" w:rsidRDefault="00B71A5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D17892">
        <w:rPr>
          <w:rFonts w:cs="Times New Roman"/>
          <w:szCs w:val="24"/>
        </w:rPr>
        <w:t xml:space="preserve">Actor: </w:t>
      </w:r>
      <w:r w:rsidR="005F3432">
        <w:rPr>
          <w:rFonts w:cs="Times New Roman"/>
          <w:szCs w:val="24"/>
        </w:rPr>
        <w:t>H</w:t>
      </w:r>
      <w:r w:rsidR="00D17892">
        <w:rPr>
          <w:rFonts w:cs="Times New Roman"/>
          <w:szCs w:val="24"/>
        </w:rPr>
        <w:t xml:space="preserve">ost, </w:t>
      </w:r>
      <w:r w:rsidR="00FD08C1">
        <w:rPr>
          <w:rFonts w:cs="Times New Roman"/>
          <w:szCs w:val="24"/>
        </w:rPr>
        <w:t>traveler</w:t>
      </w:r>
      <w:r w:rsidR="00D17892">
        <w:rPr>
          <w:rFonts w:cs="Times New Roman"/>
          <w:szCs w:val="24"/>
        </w:rPr>
        <w:t>, admin</w:t>
      </w:r>
    </w:p>
    <w:p w14:paraId="006A7021" w14:textId="56351404" w:rsidR="00AA2652" w:rsidRDefault="001C54F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Target users:</w:t>
      </w:r>
      <w:r>
        <w:rPr>
          <w:rFonts w:cs="Times New Roman"/>
          <w:szCs w:val="24"/>
        </w:rPr>
        <w:t xml:space="preserve"> Travelers, tourists</w:t>
      </w:r>
      <w:r w:rsidR="00B71A58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people who are looking for </w:t>
      </w:r>
      <w:r>
        <w:rPr>
          <w:szCs w:val="24"/>
        </w:rPr>
        <w:t>accommodation, people who have spare rooms, travel service or property available for rental, covering all consumer age groups.</w:t>
      </w:r>
    </w:p>
    <w:p w14:paraId="0E5C3F4A" w14:textId="77777777" w:rsidR="00AA2652" w:rsidRDefault="001C54F0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Key features: list the key features for the app.</w:t>
      </w:r>
    </w:p>
    <w:p w14:paraId="03F4AE30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Registration</w:t>
      </w:r>
      <w:r>
        <w:rPr>
          <w:rFonts w:cs="Times New Roman"/>
          <w:szCs w:val="24"/>
        </w:rPr>
        <w:t>: The u</w:t>
      </w:r>
      <w:r>
        <w:rPr>
          <w:rFonts w:cs="Times New Roman"/>
          <w:szCs w:val="24"/>
        </w:rPr>
        <w:t>ser must first create an account with your app by giving his name, email address, phone number, or both.</w:t>
      </w:r>
    </w:p>
    <w:p w14:paraId="5CCB1E2C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User Account</w:t>
      </w:r>
      <w:r>
        <w:rPr>
          <w:rFonts w:cs="Times New Roman"/>
          <w:szCs w:val="24"/>
        </w:rPr>
        <w:t>: It comprises the user's fundamental information, such as his name, email address, mobile phone number, booking and transaction history, w</w:t>
      </w:r>
      <w:r>
        <w:rPr>
          <w:rFonts w:cs="Times New Roman"/>
          <w:szCs w:val="24"/>
        </w:rPr>
        <w:t>ish-list, preferred language, and so on.</w:t>
      </w:r>
    </w:p>
    <w:p w14:paraId="77515F0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Search Option</w:t>
      </w:r>
      <w:r>
        <w:rPr>
          <w:rFonts w:cs="Times New Roman"/>
          <w:szCs w:val="24"/>
        </w:rPr>
        <w:t>: Locating precise information about the hotel and its features.</w:t>
      </w:r>
    </w:p>
    <w:p w14:paraId="07B86ECF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Booking and Cancellation Page</w:t>
      </w:r>
      <w:r>
        <w:rPr>
          <w:rFonts w:cs="Times New Roman"/>
          <w:szCs w:val="24"/>
        </w:rPr>
        <w:t xml:space="preserve">: Allows clients to reserve a room immediately after selecting it. It would include information like as the </w:t>
      </w:r>
      <w:r>
        <w:rPr>
          <w:rFonts w:cs="Times New Roman"/>
          <w:szCs w:val="24"/>
        </w:rPr>
        <w:t>check-in and checkout dates, destination or city, number of persons staying, and much more.</w:t>
      </w:r>
    </w:p>
    <w:p w14:paraId="497FC30E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Payment Gateway: </w:t>
      </w:r>
      <w:r>
        <w:rPr>
          <w:rFonts w:cs="Times New Roman"/>
          <w:szCs w:val="24"/>
        </w:rPr>
        <w:t>Customers may make payments through the app utilizing the available alternatives using online banking or pay with a credit or debit card.</w:t>
      </w:r>
    </w:p>
    <w:p w14:paraId="456AD158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Accommoda</w:t>
      </w:r>
      <w:r>
        <w:rPr>
          <w:rFonts w:cs="Times New Roman"/>
          <w:b/>
          <w:bCs/>
          <w:szCs w:val="24"/>
        </w:rPr>
        <w:t xml:space="preserve">tion description: </w:t>
      </w:r>
      <w:r>
        <w:rPr>
          <w:rFonts w:cs="Times New Roman"/>
          <w:szCs w:val="24"/>
        </w:rPr>
        <w:t>Include the greatest offers, a photo gallery, and the state of the accommodation, among other things.</w:t>
      </w:r>
    </w:p>
    <w:p w14:paraId="2DEDEDF8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</w:rPr>
        <w:t xml:space="preserve">Push Notifications: </w:t>
      </w:r>
      <w:r>
        <w:rPr>
          <w:rFonts w:cs="Times New Roman"/>
        </w:rPr>
        <w:t xml:space="preserve">Send quick bulk messages to </w:t>
      </w:r>
      <w:proofErr w:type="gramStart"/>
      <w:r>
        <w:rPr>
          <w:rFonts w:cs="Times New Roman"/>
        </w:rPr>
        <w:t>a large number of</w:t>
      </w:r>
      <w:proofErr w:type="gramEnd"/>
      <w:r>
        <w:rPr>
          <w:rFonts w:cs="Times New Roman"/>
        </w:rPr>
        <w:t xml:space="preserve"> registered customers about new offers, discounts, amenities, the start</w:t>
      </w:r>
      <w:r>
        <w:rPr>
          <w:rFonts w:cs="Times New Roman"/>
        </w:rPr>
        <w:t xml:space="preserve"> of any service, and so on.</w:t>
      </w:r>
    </w:p>
    <w:p w14:paraId="1BCF0422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Review and Ratings</w:t>
      </w:r>
    </w:p>
    <w:p w14:paraId="6FDE594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Geo-Location Facility: </w:t>
      </w:r>
      <w:r>
        <w:rPr>
          <w:rFonts w:cs="Times New Roman"/>
          <w:szCs w:val="24"/>
        </w:rPr>
        <w:t>The use of geo-location services will assist your clients in getting to the hotel quickly and using the shortest feasible path from their point of arrival.</w:t>
      </w:r>
    </w:p>
    <w:p w14:paraId="4014CDB8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Use of Social Media Platforms</w:t>
      </w:r>
    </w:p>
    <w:p w14:paraId="7924D14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City Tour Guide: </w:t>
      </w:r>
      <w:r>
        <w:rPr>
          <w:rFonts w:cs="Times New Roman"/>
          <w:szCs w:val="24"/>
        </w:rPr>
        <w:t>information about locations to visit, shopping sites, local modes of transportation, and dishes to try, etc.</w:t>
      </w:r>
    </w:p>
    <w:p w14:paraId="147E5F6D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Cab and Flight Booking: </w:t>
      </w:r>
      <w:r>
        <w:rPr>
          <w:rFonts w:cs="Times New Roman"/>
          <w:szCs w:val="24"/>
        </w:rPr>
        <w:t>You can also provide cab booking and flight reservations, eliminating the need for the consumer to utilize</w:t>
      </w:r>
      <w:r>
        <w:rPr>
          <w:rFonts w:cs="Times New Roman"/>
          <w:szCs w:val="24"/>
        </w:rPr>
        <w:t xml:space="preserve"> another app.</w:t>
      </w:r>
    </w:p>
    <w:p w14:paraId="4F1F942A" w14:textId="77777777" w:rsidR="00AA2652" w:rsidRDefault="001C54F0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UI: </w:t>
      </w:r>
      <w:r>
        <w:rPr>
          <w:rFonts w:cs="Times New Roman"/>
          <w:szCs w:val="24"/>
        </w:rPr>
        <w:t>User-friendly, easy to use and responsive</w:t>
      </w:r>
    </w:p>
    <w:p w14:paraId="0983F89C" w14:textId="77777777" w:rsidR="00AA2652" w:rsidRDefault="00AA2652">
      <w:pPr>
        <w:ind w:left="720"/>
        <w:rPr>
          <w:rFonts w:cs="Times New Roman"/>
          <w:b/>
          <w:bCs/>
          <w:szCs w:val="24"/>
        </w:rPr>
      </w:pPr>
    </w:p>
    <w:sectPr w:rsidR="00AA2652">
      <w:footerReference w:type="default" r:id="rId7"/>
      <w:pgSz w:w="12240" w:h="15840"/>
      <w:pgMar w:top="562" w:right="851" w:bottom="562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28C0" w14:textId="77777777" w:rsidR="001C54F0" w:rsidRDefault="001C54F0">
      <w:pPr>
        <w:spacing w:line="240" w:lineRule="auto"/>
      </w:pPr>
      <w:r>
        <w:separator/>
      </w:r>
    </w:p>
  </w:endnote>
  <w:endnote w:type="continuationSeparator" w:id="0">
    <w:p w14:paraId="3BC31176" w14:textId="77777777" w:rsidR="001C54F0" w:rsidRDefault="001C5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544C" w14:textId="77777777" w:rsidR="00AA2652" w:rsidRDefault="001C54F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D7E9" w14:textId="77777777" w:rsidR="001C54F0" w:rsidRDefault="001C54F0">
      <w:pPr>
        <w:spacing w:after="0"/>
      </w:pPr>
      <w:r>
        <w:separator/>
      </w:r>
    </w:p>
  </w:footnote>
  <w:footnote w:type="continuationSeparator" w:id="0">
    <w:p w14:paraId="402D32B7" w14:textId="77777777" w:rsidR="001C54F0" w:rsidRDefault="001C54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31"/>
    <w:multiLevelType w:val="multilevel"/>
    <w:tmpl w:val="0AA05731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48FB0E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77C93058"/>
    <w:multiLevelType w:val="multilevel"/>
    <w:tmpl w:val="77C9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341473">
    <w:abstractNumId w:val="1"/>
  </w:num>
  <w:num w:numId="2" w16cid:durableId="1636906733">
    <w:abstractNumId w:val="2"/>
  </w:num>
  <w:num w:numId="3" w16cid:durableId="73636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14"/>
    <w:rsid w:val="000A7C14"/>
    <w:rsid w:val="001C54F0"/>
    <w:rsid w:val="00250645"/>
    <w:rsid w:val="0034727B"/>
    <w:rsid w:val="005F3432"/>
    <w:rsid w:val="009305ED"/>
    <w:rsid w:val="00AA2652"/>
    <w:rsid w:val="00B71A58"/>
    <w:rsid w:val="00D17892"/>
    <w:rsid w:val="00D509B2"/>
    <w:rsid w:val="00D50BCF"/>
    <w:rsid w:val="00D94B94"/>
    <w:rsid w:val="00DB12E0"/>
    <w:rsid w:val="00E078FF"/>
    <w:rsid w:val="00E179CA"/>
    <w:rsid w:val="00FD08C1"/>
    <w:rsid w:val="379B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D8E92"/>
  <w15:docId w15:val="{F29FC285-0EC2-5C49-9817-3BBF02F1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88" w:lineRule="auto"/>
      <w:ind w:left="360"/>
    </w:pPr>
    <w:rPr>
      <w:rFonts w:eastAsiaTheme="minorHAnsi" w:cstheme="minorBidi"/>
      <w:color w:val="000000" w:themeColor="text1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="Georgia" w:hAnsi="Georgia"/>
      <w:caps/>
      <w:color w:val="2E2E2E" w:themeColor="accent2"/>
      <w:spacing w:val="1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  <w:contextualSpacing/>
    </w:pPr>
    <w:rPr>
      <w:rFonts w:eastAsiaTheme="minorEastAsia"/>
      <w:i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Georgia" w:hAnsi="Georgia"/>
      <w:caps/>
      <w:color w:val="2E2E2E" w:themeColor="accent2"/>
      <w:spacing w:val="14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caps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caps/>
      <w:color w:val="707070" w:themeColor="accent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uicydoggo\Library\Containers\com.microsoft.Word\Data\Library\Application%20Support\Microsoft\Office\16.0\DTS\en-US%7b32081642-7B09-BA47-B40A-6D2D34EA88B3%7d\%7b41B1A73D-DF94-BA48-A8C5-038F8EF72F3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D:\Users\juicydoggo\Library\Containers\com.microsoft.Word\Data\Library\Application Support\Microsoft\Office\16.0\DTS\en-US{32081642-7B09-BA47-B40A-6D2D34EA88B3}\{41B1A73D-DF94-BA48-A8C5-038F8EF72F3B}tf10002082.dotx</Template>
  <TotalTime>44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LÊ PHẠM NHẬT QUỲNH</cp:lastModifiedBy>
  <cp:revision>6</cp:revision>
  <dcterms:created xsi:type="dcterms:W3CDTF">2022-10-15T14:01:00Z</dcterms:created>
  <dcterms:modified xsi:type="dcterms:W3CDTF">2022-10-21T08:46:00Z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KSOProductBuildVer">
    <vt:lpwstr>1033-11.2.0.11371</vt:lpwstr>
  </property>
  <property fmtid="{D5CDD505-2E9C-101B-9397-08002B2CF9AE}" pid="4" name="ICV">
    <vt:lpwstr>77CD1001F25A448FB5C36D85D601B007</vt:lpwstr>
  </property>
</Properties>
</file>